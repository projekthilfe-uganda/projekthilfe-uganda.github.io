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"/>
          <w:szCs w:val="2"/>
        </w:rPr>
        <w:id w:val="89512093"/>
        <w:lock w:val="sdtContentLocked"/>
        <w:group/>
      </w:sdtPr>
      <w:sdtContent>
        <w:sdt>
          <w:sdtPr>
            <w:alias w:val="Post Title"/>
            <w:id w:val="89512082"/>
            <w:dataBinding w:xpath="/ns0:BlogPostInfo/ns0:PostTitle" w:storeItemID="{5F329CAD-B019-4FA6-9FEF-74898909AD20}"/>
            <w:text/>
          </w:sdtPr>
          <w:sdtContent>
            <w:p w14:paraId="7340B688" w14:textId="39F0E1C6" w:rsidR="00651C9D" w:rsidRDefault="00B94E18">
              <w:pPr>
                <w:pStyle w:val="Publishwithline"/>
              </w:pPr>
              <w:r w:rsidRPr="00B94E18">
                <w:t>Leben der Patenkinder in der St. Kizito Prim.-School</w:t>
              </w:r>
            </w:p>
          </w:sdtContent>
        </w:sdt>
        <w:p w14:paraId="14A772B9" w14:textId="77777777" w:rsidR="00651C9D" w:rsidRDefault="00651C9D">
          <w:pPr>
            <w:pStyle w:val="underline"/>
          </w:pPr>
        </w:p>
        <w:p w14:paraId="76E8EBA9" w14:textId="77777777" w:rsidR="00651C9D" w:rsidRDefault="00000000">
          <w:pPr>
            <w:pStyle w:val="PadderBetweenControlandBody"/>
          </w:pPr>
        </w:p>
      </w:sdtContent>
    </w:sdt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7716"/>
        <w:gridCol w:w="1680"/>
      </w:tblGrid>
      <w:tr w:rsidR="00FD0C30" w14:paraId="2F4A14B5" w14:textId="6B79F0ED" w:rsidTr="00FD0C30">
        <w:tc>
          <w:tcPr>
            <w:tcW w:w="10200" w:type="dxa"/>
          </w:tcPr>
          <w:p w14:paraId="67AE92FE" w14:textId="699C2E64" w:rsidR="00143647" w:rsidRDefault="00143647">
            <w:r>
              <w:rPr>
                <w:noProof/>
              </w:rPr>
              <w:drawing>
                <wp:inline distT="0" distB="0" distL="0" distR="0" wp14:anchorId="27AC9BFB" wp14:editId="3BE561B8">
                  <wp:extent cx="6480000" cy="4860000"/>
                  <wp:effectExtent l="0" t="0" r="0" b="0"/>
                  <wp:docPr id="1749722579" name="Grafi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48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4" w:type="dxa"/>
            <w:vAlign w:val="bottom"/>
          </w:tcPr>
          <w:p w14:paraId="401C96DA" w14:textId="04ED0043" w:rsidR="00143647" w:rsidRDefault="00FD0C30">
            <w:r w:rsidRPr="00FD0C30">
              <w:t xml:space="preserve">Um 11 Uhr morgens gibt es für alle Schüler </w:t>
            </w:r>
            <w:r w:rsidR="005E685A" w:rsidRPr="00FD0C30">
              <w:t>Porridge</w:t>
            </w:r>
            <w:r>
              <w:t>.</w:t>
            </w:r>
          </w:p>
        </w:tc>
      </w:tr>
      <w:tr w:rsidR="00FD0C30" w14:paraId="24678F15" w14:textId="23D4129F" w:rsidTr="00FD0C30">
        <w:tc>
          <w:tcPr>
            <w:tcW w:w="10200" w:type="dxa"/>
          </w:tcPr>
          <w:p w14:paraId="480935F3" w14:textId="44CEAF85" w:rsidR="00143647" w:rsidRDefault="00143647">
            <w:r>
              <w:rPr>
                <w:noProof/>
              </w:rPr>
              <w:drawing>
                <wp:inline distT="0" distB="0" distL="0" distR="0" wp14:anchorId="483053D0" wp14:editId="010C2BE2">
                  <wp:extent cx="6480000" cy="3150000"/>
                  <wp:effectExtent l="0" t="0" r="0" b="0"/>
                  <wp:docPr id="831312998" name="Grafik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31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4" w:type="dxa"/>
            <w:vAlign w:val="bottom"/>
          </w:tcPr>
          <w:p w14:paraId="19DB270B" w14:textId="0D3D2FCC" w:rsidR="00143647" w:rsidRDefault="00FD0C30">
            <w:r w:rsidRPr="00FD0C30">
              <w:t>Spiele in St. Kizito, öfter auch organisiert von den Lehrern</w:t>
            </w:r>
            <w:r>
              <w:t>.</w:t>
            </w:r>
          </w:p>
        </w:tc>
      </w:tr>
      <w:tr w:rsidR="00FD0C30" w14:paraId="0A5A3AE4" w14:textId="07759D34" w:rsidTr="00FD0C30">
        <w:tc>
          <w:tcPr>
            <w:tcW w:w="10200" w:type="dxa"/>
          </w:tcPr>
          <w:p w14:paraId="33E8F05F" w14:textId="247E6B46" w:rsidR="00143647" w:rsidRDefault="00143647">
            <w:r>
              <w:rPr>
                <w:noProof/>
              </w:rPr>
              <w:drawing>
                <wp:inline distT="0" distB="0" distL="0" distR="0" wp14:anchorId="20E63047" wp14:editId="36DC48E6">
                  <wp:extent cx="6480000" cy="4320000"/>
                  <wp:effectExtent l="0" t="0" r="0" b="4445"/>
                  <wp:docPr id="1175470424" name="Grafik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4" w:type="dxa"/>
            <w:vAlign w:val="bottom"/>
          </w:tcPr>
          <w:p w14:paraId="461C7CF4" w14:textId="6A8BB8CB" w:rsidR="00143647" w:rsidRDefault="00FD0C30">
            <w:r w:rsidRPr="00FD0C30">
              <w:t>Schüler putzen wöchentlich die Klassenzimmer</w:t>
            </w:r>
            <w:r>
              <w:t>.</w:t>
            </w:r>
          </w:p>
        </w:tc>
      </w:tr>
      <w:tr w:rsidR="00FD0C30" w14:paraId="73B6F243" w14:textId="4DF264CC" w:rsidTr="00FD0C30">
        <w:tc>
          <w:tcPr>
            <w:tcW w:w="10200" w:type="dxa"/>
          </w:tcPr>
          <w:p w14:paraId="4291F027" w14:textId="1933EDFF" w:rsidR="00143647" w:rsidRDefault="00143647">
            <w:r>
              <w:rPr>
                <w:noProof/>
              </w:rPr>
              <w:drawing>
                <wp:inline distT="0" distB="0" distL="0" distR="0" wp14:anchorId="783E0FB3" wp14:editId="74568940">
                  <wp:extent cx="6480000" cy="4860000"/>
                  <wp:effectExtent l="0" t="0" r="0" b="0"/>
                  <wp:docPr id="1645236415" name="Grafi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48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4" w:type="dxa"/>
            <w:vAlign w:val="bottom"/>
          </w:tcPr>
          <w:p w14:paraId="6711BCE0" w14:textId="05034C1D" w:rsidR="00143647" w:rsidRDefault="00FD0C30">
            <w:r>
              <w:t>Durch</w:t>
            </w:r>
            <w:r w:rsidRPr="00FD0C30">
              <w:t xml:space="preserve"> Tanz, Chor und Trommeln ist St. Kizito sehr weit bekannt</w:t>
            </w:r>
            <w:r>
              <w:t>.</w:t>
            </w:r>
          </w:p>
        </w:tc>
      </w:tr>
      <w:tr w:rsidR="00FD0C30" w14:paraId="58753CCB" w14:textId="2E87C441" w:rsidTr="00FD0C30">
        <w:tc>
          <w:tcPr>
            <w:tcW w:w="10200" w:type="dxa"/>
          </w:tcPr>
          <w:p w14:paraId="4C78FC56" w14:textId="3CB05BB5" w:rsidR="00143647" w:rsidRDefault="00143647">
            <w:r>
              <w:rPr>
                <w:noProof/>
              </w:rPr>
              <w:drawing>
                <wp:inline distT="0" distB="0" distL="0" distR="0" wp14:anchorId="54BAFA48" wp14:editId="24207998">
                  <wp:extent cx="6480000" cy="5004000"/>
                  <wp:effectExtent l="0" t="0" r="0" b="6350"/>
                  <wp:docPr id="175574744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500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4" w:type="dxa"/>
            <w:vAlign w:val="bottom"/>
          </w:tcPr>
          <w:p w14:paraId="2980B427" w14:textId="07690915" w:rsidR="00143647" w:rsidRDefault="00FD0C30">
            <w:r w:rsidRPr="00FD0C30">
              <w:t>Meistens gibt es gegen 16 Uhr Maisbrei und rote Bohnen</w:t>
            </w:r>
            <w:r>
              <w:t>.</w:t>
            </w:r>
          </w:p>
        </w:tc>
      </w:tr>
      <w:tr w:rsidR="00FD0C30" w14:paraId="2B6E994C" w14:textId="498BFB08" w:rsidTr="00FD0C30">
        <w:tc>
          <w:tcPr>
            <w:tcW w:w="10200" w:type="dxa"/>
          </w:tcPr>
          <w:p w14:paraId="24AA1183" w14:textId="02163818" w:rsidR="00143647" w:rsidRDefault="00143647">
            <w:r>
              <w:rPr>
                <w:noProof/>
              </w:rPr>
              <w:drawing>
                <wp:inline distT="0" distB="0" distL="0" distR="0" wp14:anchorId="2972B102" wp14:editId="2FFD6DBA">
                  <wp:extent cx="6480000" cy="4860000"/>
                  <wp:effectExtent l="0" t="0" r="0" b="0"/>
                  <wp:docPr id="768059730" name="Grafik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48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4" w:type="dxa"/>
            <w:vAlign w:val="bottom"/>
          </w:tcPr>
          <w:p w14:paraId="1A2A4AF5" w14:textId="6BB00322" w:rsidR="00143647" w:rsidRDefault="00FD0C30">
            <w:r w:rsidRPr="00FD0C30">
              <w:t>In der eigenen Baumschule werden Pflanzen gez</w:t>
            </w:r>
            <w:r>
              <w:t>o</w:t>
            </w:r>
            <w:r w:rsidRPr="00FD0C30">
              <w:t>gen und verkauft</w:t>
            </w:r>
            <w:r>
              <w:t>.</w:t>
            </w:r>
          </w:p>
        </w:tc>
      </w:tr>
      <w:tr w:rsidR="00FD0C30" w14:paraId="6E927353" w14:textId="638A65CE" w:rsidTr="00FD0C30">
        <w:tc>
          <w:tcPr>
            <w:tcW w:w="10200" w:type="dxa"/>
          </w:tcPr>
          <w:p w14:paraId="4CFBAFC2" w14:textId="49DA25C7" w:rsidR="00143647" w:rsidRDefault="00143647">
            <w:r>
              <w:rPr>
                <w:noProof/>
              </w:rPr>
              <w:drawing>
                <wp:inline distT="0" distB="0" distL="0" distR="0" wp14:anchorId="50E82154" wp14:editId="3936548D">
                  <wp:extent cx="6480000" cy="4860000"/>
                  <wp:effectExtent l="0" t="0" r="0" b="0"/>
                  <wp:docPr id="1310733728" name="Grafik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48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4" w:type="dxa"/>
            <w:vAlign w:val="bottom"/>
          </w:tcPr>
          <w:p w14:paraId="4F7070A5" w14:textId="41A3D4E6" w:rsidR="00143647" w:rsidRDefault="00FD0C30">
            <w:r w:rsidRPr="00FD0C30">
              <w:t xml:space="preserve">Im Technikunterricht wird auch das Arbeiten </w:t>
            </w:r>
            <w:r w:rsidR="004519B4" w:rsidRPr="00FD0C30">
              <w:t>nach Plänen</w:t>
            </w:r>
            <w:r w:rsidRPr="00FD0C30">
              <w:t xml:space="preserve"> gelernt</w:t>
            </w:r>
            <w:r w:rsidR="004519B4">
              <w:t>.</w:t>
            </w:r>
          </w:p>
        </w:tc>
      </w:tr>
      <w:tr w:rsidR="00FD0C30" w14:paraId="7546221D" w14:textId="279E377E" w:rsidTr="00FD0C30">
        <w:tc>
          <w:tcPr>
            <w:tcW w:w="10200" w:type="dxa"/>
          </w:tcPr>
          <w:p w14:paraId="035F2CCB" w14:textId="3F0D3C0F" w:rsidR="00143647" w:rsidRDefault="00143647">
            <w:r>
              <w:rPr>
                <w:noProof/>
              </w:rPr>
              <w:drawing>
                <wp:inline distT="0" distB="0" distL="0" distR="0" wp14:anchorId="79C5E429" wp14:editId="2FBB22E4">
                  <wp:extent cx="6480000" cy="4860000"/>
                  <wp:effectExtent l="0" t="0" r="0" b="0"/>
                  <wp:docPr id="2098597174" name="Grafi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48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4" w:type="dxa"/>
            <w:vAlign w:val="bottom"/>
          </w:tcPr>
          <w:p w14:paraId="7BC3B689" w14:textId="452B473B" w:rsidR="00143647" w:rsidRDefault="00FD0C30">
            <w:r w:rsidRPr="00FD0C30">
              <w:t>Hier dürfen die Kinder immer Wasser zum Trinken holen</w:t>
            </w:r>
            <w:r w:rsidR="004519B4">
              <w:t>.</w:t>
            </w:r>
          </w:p>
        </w:tc>
      </w:tr>
      <w:tr w:rsidR="00FD0C30" w14:paraId="54A9D96B" w14:textId="77777777" w:rsidTr="00FD0C30">
        <w:tc>
          <w:tcPr>
            <w:tcW w:w="10200" w:type="dxa"/>
          </w:tcPr>
          <w:p w14:paraId="69FEC1FD" w14:textId="20BFEB9A" w:rsidR="00143647" w:rsidRDefault="00143647">
            <w:r>
              <w:rPr>
                <w:noProof/>
              </w:rPr>
              <w:drawing>
                <wp:inline distT="0" distB="0" distL="0" distR="0" wp14:anchorId="7DBE42E4" wp14:editId="1906AA2C">
                  <wp:extent cx="6480000" cy="4860000"/>
                  <wp:effectExtent l="0" t="0" r="0" b="0"/>
                  <wp:docPr id="800462342" name="Grafi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48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4" w:type="dxa"/>
            <w:vAlign w:val="bottom"/>
          </w:tcPr>
          <w:p w14:paraId="6D64F221" w14:textId="0A3102AF" w:rsidR="00143647" w:rsidRDefault="00FD0C30">
            <w:r w:rsidRPr="00FD0C30">
              <w:t>Herstellung von Deckchen im Handarbeitsunterricht</w:t>
            </w:r>
          </w:p>
        </w:tc>
      </w:tr>
      <w:tr w:rsidR="00FD0C30" w14:paraId="2D18CD92" w14:textId="77777777" w:rsidTr="00FD0C30">
        <w:tc>
          <w:tcPr>
            <w:tcW w:w="10200" w:type="dxa"/>
          </w:tcPr>
          <w:p w14:paraId="5C6D0CD6" w14:textId="556EED48" w:rsidR="00143647" w:rsidRDefault="00143647">
            <w:r>
              <w:rPr>
                <w:noProof/>
              </w:rPr>
              <w:drawing>
                <wp:inline distT="0" distB="0" distL="0" distR="0" wp14:anchorId="1B91BDF9" wp14:editId="5077A520">
                  <wp:extent cx="6480000" cy="4860000"/>
                  <wp:effectExtent l="0" t="0" r="0" b="0"/>
                  <wp:docPr id="981309182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48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4" w:type="dxa"/>
            <w:vAlign w:val="bottom"/>
          </w:tcPr>
          <w:p w14:paraId="5E924974" w14:textId="53BA0DE5" w:rsidR="00143647" w:rsidRDefault="00FD0C30">
            <w:r w:rsidRPr="00FD0C30">
              <w:t>Gruppenunterricht</w:t>
            </w:r>
          </w:p>
        </w:tc>
      </w:tr>
      <w:tr w:rsidR="00FD0C30" w14:paraId="33B4D9A9" w14:textId="77777777" w:rsidTr="00FD0C30">
        <w:tc>
          <w:tcPr>
            <w:tcW w:w="10200" w:type="dxa"/>
          </w:tcPr>
          <w:p w14:paraId="0B62BA92" w14:textId="17A42384" w:rsidR="00143647" w:rsidRDefault="00B94E18">
            <w:r>
              <w:rPr>
                <w:noProof/>
              </w:rPr>
              <w:drawing>
                <wp:inline distT="0" distB="0" distL="0" distR="0" wp14:anchorId="0EF33907" wp14:editId="1A40183C">
                  <wp:extent cx="6480000" cy="3646800"/>
                  <wp:effectExtent l="0" t="0" r="0" b="0"/>
                  <wp:docPr id="1128188855" name="Grafi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6480000" cy="364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4" w:type="dxa"/>
            <w:vAlign w:val="bottom"/>
          </w:tcPr>
          <w:p w14:paraId="659C2E9B" w14:textId="28588DCF" w:rsidR="00143647" w:rsidRDefault="00FD0C30">
            <w:r w:rsidRPr="00FD0C30">
              <w:t>Für den Werkunterricht gibt es ein provisorisches Gebäude</w:t>
            </w:r>
            <w:r w:rsidR="004519B4">
              <w:t>.</w:t>
            </w:r>
          </w:p>
        </w:tc>
      </w:tr>
      <w:tr w:rsidR="00FD0C30" w14:paraId="16B31BD2" w14:textId="77777777" w:rsidTr="00FD0C30">
        <w:tc>
          <w:tcPr>
            <w:tcW w:w="10200" w:type="dxa"/>
          </w:tcPr>
          <w:p w14:paraId="26A9B851" w14:textId="36386598" w:rsidR="00143647" w:rsidRDefault="00B94E18">
            <w:r>
              <w:rPr>
                <w:noProof/>
              </w:rPr>
              <w:drawing>
                <wp:inline distT="0" distB="0" distL="0" distR="0" wp14:anchorId="2C9E3F67" wp14:editId="11919CFC">
                  <wp:extent cx="6480000" cy="4320000"/>
                  <wp:effectExtent l="0" t="0" r="0" b="4445"/>
                  <wp:docPr id="1278382826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43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4" w:type="dxa"/>
            <w:vAlign w:val="bottom"/>
          </w:tcPr>
          <w:p w14:paraId="5810C71A" w14:textId="460D7586" w:rsidR="00143647" w:rsidRDefault="00FD0C30">
            <w:r w:rsidRPr="00FD0C30">
              <w:t>Essensausgabe</w:t>
            </w:r>
          </w:p>
        </w:tc>
      </w:tr>
      <w:tr w:rsidR="00FD0C30" w14:paraId="7F07A895" w14:textId="77777777" w:rsidTr="00FD0C30">
        <w:tc>
          <w:tcPr>
            <w:tcW w:w="10200" w:type="dxa"/>
          </w:tcPr>
          <w:p w14:paraId="11A1C68D" w14:textId="27AA9964" w:rsidR="00143647" w:rsidRDefault="00B94E18">
            <w:r>
              <w:rPr>
                <w:noProof/>
              </w:rPr>
              <w:drawing>
                <wp:inline distT="0" distB="0" distL="0" distR="0" wp14:anchorId="56CB4F38" wp14:editId="696CE4C7">
                  <wp:extent cx="6480000" cy="3646800"/>
                  <wp:effectExtent l="0" t="0" r="0" b="0"/>
                  <wp:docPr id="1411425131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364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4" w:type="dxa"/>
            <w:vAlign w:val="bottom"/>
          </w:tcPr>
          <w:p w14:paraId="064ACF84" w14:textId="7A71A869" w:rsidR="00143647" w:rsidRDefault="00FD0C30">
            <w:r w:rsidRPr="00FD0C30">
              <w:t>E</w:t>
            </w:r>
            <w:r w:rsidR="004519B4">
              <w:t>s</w:t>
            </w:r>
            <w:r w:rsidRPr="00FD0C30">
              <w:t xml:space="preserve"> gibt noch Schlafsäle mit Dreierbetten, meistens sind es aber Doppelbetten</w:t>
            </w:r>
            <w:r w:rsidR="004519B4">
              <w:t>.</w:t>
            </w:r>
          </w:p>
        </w:tc>
      </w:tr>
      <w:tr w:rsidR="00FD0C30" w14:paraId="093295E2" w14:textId="77777777" w:rsidTr="00FD0C30">
        <w:tc>
          <w:tcPr>
            <w:tcW w:w="10200" w:type="dxa"/>
          </w:tcPr>
          <w:p w14:paraId="3D0323EF" w14:textId="332CF215" w:rsidR="00143647" w:rsidRDefault="00B94E18">
            <w:r>
              <w:rPr>
                <w:noProof/>
              </w:rPr>
              <w:drawing>
                <wp:inline distT="0" distB="0" distL="0" distR="0" wp14:anchorId="5E4FE6FE" wp14:editId="333A94D8">
                  <wp:extent cx="6480000" cy="4860000"/>
                  <wp:effectExtent l="0" t="0" r="0" b="0"/>
                  <wp:docPr id="409972815" name="Grafi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48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4" w:type="dxa"/>
            <w:vAlign w:val="bottom"/>
          </w:tcPr>
          <w:p w14:paraId="3C8659DF" w14:textId="7556CA30" w:rsidR="00143647" w:rsidRDefault="00FD0C30">
            <w:r w:rsidRPr="00FD0C30">
              <w:t>Es gibt nicht nur Frontalunterricht</w:t>
            </w:r>
            <w:r w:rsidR="004519B4">
              <w:t>.</w:t>
            </w:r>
          </w:p>
        </w:tc>
      </w:tr>
      <w:tr w:rsidR="00FD0C30" w14:paraId="7930A1C8" w14:textId="77777777" w:rsidTr="00FD0C30">
        <w:tc>
          <w:tcPr>
            <w:tcW w:w="10200" w:type="dxa"/>
          </w:tcPr>
          <w:p w14:paraId="643DF21C" w14:textId="68953894" w:rsidR="00143647" w:rsidRDefault="00B94E18">
            <w:r>
              <w:rPr>
                <w:noProof/>
              </w:rPr>
              <w:drawing>
                <wp:inline distT="0" distB="0" distL="0" distR="0" wp14:anchorId="3FA87BDA" wp14:editId="3DA43E3A">
                  <wp:extent cx="6480000" cy="3646800"/>
                  <wp:effectExtent l="0" t="0" r="0" b="0"/>
                  <wp:docPr id="899494705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364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4" w:type="dxa"/>
            <w:vAlign w:val="bottom"/>
          </w:tcPr>
          <w:p w14:paraId="377E091E" w14:textId="6D6B02AA" w:rsidR="00143647" w:rsidRDefault="004519B4">
            <w:r>
              <w:t>Die Schule hat</w:t>
            </w:r>
            <w:r w:rsidR="00FD0C30" w:rsidRPr="00FD0C30">
              <w:t xml:space="preserve"> etliche Sportgruppen</w:t>
            </w:r>
            <w:r>
              <w:t>.</w:t>
            </w:r>
          </w:p>
        </w:tc>
      </w:tr>
      <w:tr w:rsidR="00FD0C30" w14:paraId="3C3CE5ED" w14:textId="77777777" w:rsidTr="00FD0C30">
        <w:tc>
          <w:tcPr>
            <w:tcW w:w="10200" w:type="dxa"/>
          </w:tcPr>
          <w:p w14:paraId="403BE33E" w14:textId="2643BCC7" w:rsidR="00143647" w:rsidRDefault="00B94E18">
            <w:r>
              <w:rPr>
                <w:noProof/>
              </w:rPr>
              <w:drawing>
                <wp:inline distT="0" distB="0" distL="0" distR="0" wp14:anchorId="0FADEF5E" wp14:editId="247EE597">
                  <wp:extent cx="6480000" cy="4860000"/>
                  <wp:effectExtent l="0" t="0" r="0" b="0"/>
                  <wp:docPr id="171973085" name="Grafi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48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4" w:type="dxa"/>
            <w:vAlign w:val="bottom"/>
          </w:tcPr>
          <w:p w14:paraId="54898EEC" w14:textId="3D522C65" w:rsidR="00143647" w:rsidRDefault="00FD0C30">
            <w:r w:rsidRPr="00FD0C30">
              <w:t>Ein Lehrer beaufsichtigt das wöchentliche Schuheputzen</w:t>
            </w:r>
            <w:r w:rsidR="004519B4">
              <w:t>.</w:t>
            </w:r>
          </w:p>
        </w:tc>
      </w:tr>
      <w:tr w:rsidR="00FD0C30" w14:paraId="4910D838" w14:textId="77777777" w:rsidTr="00FD0C30">
        <w:tc>
          <w:tcPr>
            <w:tcW w:w="10200" w:type="dxa"/>
          </w:tcPr>
          <w:p w14:paraId="2A00765D" w14:textId="2379FCE8" w:rsidR="00B94E18" w:rsidRDefault="00B94E18">
            <w:r>
              <w:rPr>
                <w:noProof/>
              </w:rPr>
              <w:drawing>
                <wp:inline distT="0" distB="0" distL="0" distR="0" wp14:anchorId="19E809AE" wp14:editId="25ED87C9">
                  <wp:extent cx="6480000" cy="3646800"/>
                  <wp:effectExtent l="0" t="0" r="0" b="0"/>
                  <wp:docPr id="178321220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6480000" cy="364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4" w:type="dxa"/>
            <w:vAlign w:val="bottom"/>
          </w:tcPr>
          <w:p w14:paraId="6EC9A6CC" w14:textId="2C939EB5" w:rsidR="00B94E18" w:rsidRDefault="00FD0C30">
            <w:r w:rsidRPr="00FD0C30">
              <w:t xml:space="preserve">Der </w:t>
            </w:r>
            <w:r w:rsidR="004519B4" w:rsidRPr="00FD0C30">
              <w:t>Handarbeitsunterricht</w:t>
            </w:r>
            <w:r w:rsidRPr="00FD0C30">
              <w:t xml:space="preserve"> ist sehr vielseitig</w:t>
            </w:r>
            <w:r w:rsidR="004519B4">
              <w:t>.</w:t>
            </w:r>
          </w:p>
        </w:tc>
      </w:tr>
      <w:tr w:rsidR="00FD0C30" w14:paraId="3CE07B63" w14:textId="77777777" w:rsidTr="00FD0C30">
        <w:tc>
          <w:tcPr>
            <w:tcW w:w="10200" w:type="dxa"/>
          </w:tcPr>
          <w:p w14:paraId="29EF225C" w14:textId="55029F8A" w:rsidR="00B94E18" w:rsidRDefault="00B94E18">
            <w:r>
              <w:rPr>
                <w:noProof/>
              </w:rPr>
              <w:drawing>
                <wp:inline distT="0" distB="0" distL="0" distR="0" wp14:anchorId="544D73F5" wp14:editId="0016D65C">
                  <wp:extent cx="3240000" cy="2433600"/>
                  <wp:effectExtent l="0" t="0" r="0" b="5080"/>
                  <wp:docPr id="460652290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24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0AF5250" wp14:editId="072A39B4">
                  <wp:extent cx="3240000" cy="2433600"/>
                  <wp:effectExtent l="0" t="0" r="0" b="5080"/>
                  <wp:docPr id="75615248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0000" cy="24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4" w:type="dxa"/>
            <w:vAlign w:val="bottom"/>
          </w:tcPr>
          <w:p w14:paraId="75A1017F" w14:textId="77777777" w:rsidR="00FD0C30" w:rsidRDefault="00FD0C30"/>
          <w:p w14:paraId="063B5301" w14:textId="363C5CAC" w:rsidR="00FD0C30" w:rsidRDefault="00FD0C30">
            <w:r>
              <w:t xml:space="preserve">links: </w:t>
            </w:r>
            <w:r w:rsidRPr="00FD0C30">
              <w:t>Das Geschirr ist hygienisch untergebracht</w:t>
            </w:r>
            <w:r w:rsidR="004519B4">
              <w:t>.</w:t>
            </w:r>
          </w:p>
          <w:p w14:paraId="17326ABD" w14:textId="77777777" w:rsidR="004519B4" w:rsidRDefault="00FD0C30">
            <w:r>
              <w:t xml:space="preserve">rechts: </w:t>
            </w:r>
            <w:r w:rsidRPr="00FD0C30">
              <w:t xml:space="preserve">Beliebt, der Unterricht an PCs! </w:t>
            </w:r>
          </w:p>
          <w:p w14:paraId="5605F04C" w14:textId="3CE779A4" w:rsidR="00FD0C30" w:rsidRDefault="00FD0C30">
            <w:r w:rsidRPr="00FD0C30">
              <w:t xml:space="preserve">Leider sind </w:t>
            </w:r>
            <w:r w:rsidR="004519B4">
              <w:t>die Geräte</w:t>
            </w:r>
            <w:r w:rsidRPr="00FD0C30">
              <w:t xml:space="preserve"> schon älter</w:t>
            </w:r>
            <w:r w:rsidR="004519B4">
              <w:t>.</w:t>
            </w:r>
          </w:p>
        </w:tc>
      </w:tr>
      <w:tr w:rsidR="00FD0C30" w14:paraId="3AF85911" w14:textId="77777777" w:rsidTr="00FD0C30">
        <w:tc>
          <w:tcPr>
            <w:tcW w:w="10200" w:type="dxa"/>
          </w:tcPr>
          <w:p w14:paraId="5B4C7C8F" w14:textId="2BF2AD70" w:rsidR="00B94E18" w:rsidRDefault="00B94E18">
            <w:r>
              <w:rPr>
                <w:noProof/>
              </w:rPr>
              <w:drawing>
                <wp:inline distT="0" distB="0" distL="0" distR="0" wp14:anchorId="17F45B16" wp14:editId="318DBF38">
                  <wp:extent cx="6480000" cy="4860000"/>
                  <wp:effectExtent l="0" t="0" r="0" b="0"/>
                  <wp:docPr id="48811988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48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4" w:type="dxa"/>
            <w:vAlign w:val="bottom"/>
          </w:tcPr>
          <w:p w14:paraId="20536938" w14:textId="234BE5D7" w:rsidR="00B94E18" w:rsidRDefault="00FD0C30">
            <w:r w:rsidRPr="00FD0C30">
              <w:t xml:space="preserve">Auf dem Schulgelände sind </w:t>
            </w:r>
            <w:r w:rsidR="004519B4">
              <w:t xml:space="preserve">auch </w:t>
            </w:r>
            <w:r w:rsidRPr="00FD0C30">
              <w:t>ein paar Kaninchenställe für die Schüler</w:t>
            </w:r>
            <w:r w:rsidR="004519B4">
              <w:t>.</w:t>
            </w:r>
          </w:p>
        </w:tc>
      </w:tr>
      <w:tr w:rsidR="00FD0C30" w14:paraId="092B0327" w14:textId="77777777" w:rsidTr="00FD0C30">
        <w:tc>
          <w:tcPr>
            <w:tcW w:w="10200" w:type="dxa"/>
          </w:tcPr>
          <w:p w14:paraId="41029825" w14:textId="2E8536A6" w:rsidR="00B94E18" w:rsidRDefault="00B94E18">
            <w:r>
              <w:rPr>
                <w:noProof/>
              </w:rPr>
              <w:drawing>
                <wp:inline distT="0" distB="0" distL="0" distR="0" wp14:anchorId="478E4EB4" wp14:editId="44F2CC20">
                  <wp:extent cx="6480000" cy="3646800"/>
                  <wp:effectExtent l="0" t="0" r="0" b="0"/>
                  <wp:docPr id="1710786179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0"/>
                            <a:ext cx="6480000" cy="364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4" w:type="dxa"/>
            <w:vAlign w:val="bottom"/>
          </w:tcPr>
          <w:p w14:paraId="1B939E42" w14:textId="45625008" w:rsidR="00B94E18" w:rsidRDefault="00FD0C30">
            <w:r w:rsidRPr="00FD0C30">
              <w:t xml:space="preserve">Auch </w:t>
            </w:r>
            <w:r w:rsidR="004519B4">
              <w:t xml:space="preserve">die </w:t>
            </w:r>
            <w:r w:rsidRPr="00FD0C30">
              <w:t>Jungs waschen wöchentlich ihre Wäsche</w:t>
            </w:r>
            <w:r w:rsidR="004519B4">
              <w:t>.</w:t>
            </w:r>
          </w:p>
        </w:tc>
      </w:tr>
      <w:tr w:rsidR="00FD0C30" w14:paraId="237DA65D" w14:textId="77777777" w:rsidTr="00FD0C30">
        <w:tc>
          <w:tcPr>
            <w:tcW w:w="10200" w:type="dxa"/>
          </w:tcPr>
          <w:p w14:paraId="6B4A9E46" w14:textId="2B13512B" w:rsidR="00B94E18" w:rsidRDefault="00B94E18">
            <w:r>
              <w:rPr>
                <w:noProof/>
              </w:rPr>
              <w:drawing>
                <wp:inline distT="0" distB="0" distL="0" distR="0" wp14:anchorId="1F1DB2D8" wp14:editId="6F2A4DAD">
                  <wp:extent cx="6480000" cy="4860000"/>
                  <wp:effectExtent l="0" t="0" r="0" b="0"/>
                  <wp:docPr id="57704599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80000" cy="48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54" w:type="dxa"/>
            <w:vAlign w:val="bottom"/>
          </w:tcPr>
          <w:p w14:paraId="28A6D672" w14:textId="67A52729" w:rsidR="00B94E18" w:rsidRDefault="00FD0C30">
            <w:r w:rsidRPr="00FD0C30">
              <w:t>Vorschulunterricht, in dem schon Englisch gelernt wird</w:t>
            </w:r>
            <w:r w:rsidR="004519B4">
              <w:t>.</w:t>
            </w:r>
          </w:p>
        </w:tc>
      </w:tr>
    </w:tbl>
    <w:p w14:paraId="60A5A508" w14:textId="77777777" w:rsidR="00651C9D" w:rsidRDefault="00651C9D"/>
    <w:p w14:paraId="2B5B2266" w14:textId="3399B722" w:rsidR="00143647" w:rsidRDefault="00143647"/>
    <w:sectPr w:rsidR="00143647">
      <w:pgSz w:w="12240" w:h="15840"/>
      <w:pgMar w:top="1417" w:right="1417" w:bottom="1134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altName w:val="Arial"/>
    <w:panose1 w:val="020B0502040204020203"/>
    <w:charset w:val="00"/>
    <w:family w:val="swiss"/>
    <w:pitch w:val="variable"/>
    <w:sig w:usb0="E00002FF" w:usb1="4000205B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90"/>
  <w:proofState w:spelling="clean" w:grammar="clean"/>
  <w:attachedTemplate r:id="rId1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Blog" w:val="1"/>
  </w:docVars>
  <w:rsids>
    <w:rsidRoot w:val="00143647"/>
    <w:rsid w:val="000273E4"/>
    <w:rsid w:val="00143647"/>
    <w:rsid w:val="00383C22"/>
    <w:rsid w:val="004519B4"/>
    <w:rsid w:val="004A60E2"/>
    <w:rsid w:val="005E685A"/>
    <w:rsid w:val="00651C9D"/>
    <w:rsid w:val="00AB058B"/>
    <w:rsid w:val="00B94E18"/>
    <w:rsid w:val="00FD0C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A45FAC"/>
  <w15:docId w15:val="{1ACFA02A-08B8-4180-BBE5-A11F9C85C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lang w:val="de-DE" w:eastAsia="de-DE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36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uiPriority w:val="1"/>
    <w:qFormat/>
  </w:style>
  <w:style w:type="paragraph" w:styleId="berschrift1">
    <w:name w:val="heading 1"/>
    <w:basedOn w:val="Standard"/>
    <w:next w:val="Standard"/>
    <w:uiPriority w:val="5"/>
    <w:qFormat/>
    <w:pPr>
      <w:spacing w:before="200" w:after="0"/>
      <w:outlineLvl w:val="0"/>
    </w:pPr>
    <w:rPr>
      <w:rFonts w:asciiTheme="majorHAnsi" w:eastAsiaTheme="majorEastAsia" w:hAnsiTheme="majorHAnsi" w:cstheme="majorBidi"/>
      <w:b/>
      <w:bCs/>
      <w:color w:val="323E4F" w:themeColor="text2" w:themeShade="BF"/>
      <w:sz w:val="30"/>
      <w:szCs w:val="36"/>
    </w:rPr>
  </w:style>
  <w:style w:type="paragraph" w:styleId="berschrift2">
    <w:name w:val="heading 2"/>
    <w:basedOn w:val="Standard"/>
    <w:next w:val="Standard"/>
    <w:uiPriority w:val="6"/>
    <w:qFormat/>
    <w:p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323E4F" w:themeColor="text2" w:themeShade="BF"/>
      <w:sz w:val="26"/>
      <w:szCs w:val="32"/>
    </w:rPr>
  </w:style>
  <w:style w:type="paragraph" w:styleId="berschrift3">
    <w:name w:val="heading 3"/>
    <w:basedOn w:val="Standard"/>
    <w:next w:val="Standard"/>
    <w:uiPriority w:val="7"/>
    <w:qFormat/>
    <w:p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323E4F" w:themeColor="text2" w:themeShade="BF"/>
      <w:szCs w:val="28"/>
    </w:rPr>
  </w:style>
  <w:style w:type="paragraph" w:styleId="berschrift4">
    <w:name w:val="heading 4"/>
    <w:basedOn w:val="Standard"/>
    <w:next w:val="Standard"/>
    <w:uiPriority w:val="8"/>
    <w:qFormat/>
    <w:pPr>
      <w:spacing w:before="200" w:after="0"/>
      <w:outlineLvl w:val="3"/>
    </w:pPr>
    <w:rPr>
      <w:rFonts w:asciiTheme="majorHAnsi" w:eastAsiaTheme="majorEastAsia" w:hAnsiTheme="majorHAnsi" w:cstheme="majorBidi"/>
      <w:color w:val="323E4F" w:themeColor="text2" w:themeShade="BF"/>
      <w:szCs w:val="28"/>
    </w:rPr>
  </w:style>
  <w:style w:type="paragraph" w:styleId="berschrift5">
    <w:name w:val="heading 5"/>
    <w:basedOn w:val="Standard"/>
    <w:next w:val="Standard"/>
    <w:uiPriority w:val="9"/>
    <w:qFormat/>
    <w:pPr>
      <w:spacing w:before="200" w:after="0"/>
      <w:outlineLvl w:val="4"/>
    </w:pPr>
    <w:rPr>
      <w:rFonts w:asciiTheme="majorHAnsi" w:eastAsiaTheme="majorEastAsia" w:hAnsiTheme="majorHAnsi" w:cstheme="majorBidi"/>
      <w:i/>
      <w:iCs/>
      <w:color w:val="323E4F" w:themeColor="text2" w:themeShade="BF"/>
      <w:szCs w:val="28"/>
    </w:rPr>
  </w:style>
  <w:style w:type="paragraph" w:styleId="berschrift6">
    <w:name w:val="heading 6"/>
    <w:basedOn w:val="Standard"/>
    <w:next w:val="Standard"/>
    <w:uiPriority w:val="10"/>
    <w:qFormat/>
    <w:pPr>
      <w:spacing w:before="200" w:after="0"/>
      <w:outlineLvl w:val="5"/>
    </w:pPr>
    <w:rPr>
      <w:rFonts w:asciiTheme="majorHAnsi" w:eastAsiaTheme="majorEastAsia" w:hAnsiTheme="majorHAnsi" w:cstheme="majorBidi"/>
      <w:b/>
      <w:bCs/>
      <w:color w:val="323E4F" w:themeColor="text2" w:themeShade="BF"/>
      <w:sz w:val="20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Publishwithline">
    <w:name w:val="Publish with line"/>
    <w:semiHidden/>
    <w:qFormat/>
    <w:pPr>
      <w:spacing w:after="0"/>
    </w:pPr>
    <w:rPr>
      <w:rFonts w:asciiTheme="majorHAnsi" w:eastAsiaTheme="majorEastAsia" w:hAnsiTheme="majorHAnsi" w:cstheme="majorBidi"/>
      <w:b/>
      <w:bCs/>
      <w:color w:val="262626"/>
      <w:sz w:val="32"/>
      <w:szCs w:val="38"/>
    </w:rPr>
  </w:style>
  <w:style w:type="paragraph" w:customStyle="1" w:styleId="PublishStatus">
    <w:name w:val="Publish Status"/>
    <w:basedOn w:val="Standard"/>
    <w:semiHidden/>
    <w:pPr>
      <w:pBdr>
        <w:top w:val="single" w:sz="8" w:space="1" w:color="E1E1E1"/>
        <w:left w:val="single" w:sz="8" w:space="2" w:color="F0F0F0"/>
        <w:bottom w:val="single" w:sz="8" w:space="1" w:color="E1E1E1"/>
        <w:right w:val="single" w:sz="8" w:space="2" w:color="F0F0F0"/>
      </w:pBdr>
      <w:shd w:val="clear" w:color="auto" w:fill="F0F0F0"/>
      <w:spacing w:before="100" w:after="100"/>
    </w:pPr>
    <w:rPr>
      <w:rFonts w:ascii="Segoe UI" w:hAnsi="Segoe UI"/>
      <w:color w:val="444444"/>
      <w:sz w:val="18"/>
      <w:szCs w:val="26"/>
    </w:rPr>
  </w:style>
  <w:style w:type="paragraph" w:customStyle="1" w:styleId="PublishStatusAccessible">
    <w:name w:val="PublishStatus_Accessible"/>
    <w:basedOn w:val="Standard"/>
    <w:semiHidden/>
    <w:pPr>
      <w:pBdr>
        <w:top w:val="single" w:sz="4" w:space="1" w:color="444444"/>
        <w:left w:val="single" w:sz="4" w:space="4" w:color="444444"/>
        <w:bottom w:val="single" w:sz="4" w:space="1" w:color="444444"/>
        <w:right w:val="single" w:sz="4" w:space="4" w:color="444444"/>
      </w:pBdr>
      <w:spacing w:before="100" w:after="100"/>
    </w:pPr>
    <w:rPr>
      <w:sz w:val="18"/>
      <w:szCs w:val="26"/>
    </w:rPr>
  </w:style>
  <w:style w:type="character" w:styleId="Platzhaltertext">
    <w:name w:val="Placeholder Text"/>
    <w:basedOn w:val="Absatz-Standardschriftart"/>
    <w:uiPriority w:val="99"/>
    <w:semiHidden/>
    <w:rPr>
      <w:color w:val="808080"/>
    </w:rPr>
  </w:style>
  <w:style w:type="paragraph" w:customStyle="1" w:styleId="Account">
    <w:name w:val="Account"/>
    <w:semiHidden/>
    <w:pPr>
      <w:tabs>
        <w:tab w:val="left" w:pos="72"/>
        <w:tab w:val="left" w:pos="1267"/>
      </w:tabs>
      <w:spacing w:after="0"/>
    </w:pPr>
    <w:rPr>
      <w:rFonts w:ascii="Segoe UI" w:eastAsia="Segoe UI" w:hAnsi="Segoe UI" w:cs="Segoe UI"/>
      <w:color w:val="666666"/>
      <w:sz w:val="18"/>
      <w:szCs w:val="24"/>
    </w:rPr>
  </w:style>
  <w:style w:type="paragraph" w:customStyle="1" w:styleId="Categories">
    <w:name w:val="Categories"/>
    <w:basedOn w:val="Account"/>
    <w:semiHidden/>
  </w:style>
  <w:style w:type="paragraph" w:styleId="Listenabsatz">
    <w:name w:val="List Paragraph"/>
    <w:basedOn w:val="Standard"/>
    <w:uiPriority w:val="34"/>
    <w:semiHidden/>
    <w:qFormat/>
    <w:rsid w:val="0059004B"/>
    <w:pPr>
      <w:ind w:left="720"/>
      <w:contextualSpacing/>
    </w:pPr>
  </w:style>
  <w:style w:type="paragraph" w:customStyle="1" w:styleId="PadderBetweenTitleandProperties">
    <w:name w:val="Padder Between Title and Properties"/>
    <w:basedOn w:val="Standard"/>
    <w:semiHidden/>
    <w:pPr>
      <w:spacing w:after="20"/>
    </w:pPr>
    <w:rPr>
      <w:sz w:val="2"/>
      <w:szCs w:val="2"/>
    </w:rPr>
  </w:style>
  <w:style w:type="paragraph" w:customStyle="1" w:styleId="PadderBetweenControlandBody">
    <w:name w:val="Padder Between Control and Body"/>
    <w:basedOn w:val="Standard"/>
    <w:next w:val="Standard"/>
    <w:semiHidden/>
    <w:pPr>
      <w:spacing w:after="120"/>
    </w:pPr>
    <w:rPr>
      <w:sz w:val="2"/>
      <w:szCs w:val="2"/>
    </w:rPr>
  </w:style>
  <w:style w:type="character" w:styleId="Hervorhebung">
    <w:name w:val="Emphasis"/>
    <w:basedOn w:val="Absatz-Standardschriftart"/>
    <w:uiPriority w:val="22"/>
    <w:qFormat/>
    <w:rPr>
      <w:i/>
      <w:iCs/>
    </w:rPr>
  </w:style>
  <w:style w:type="character" w:styleId="Fett">
    <w:name w:val="Strong"/>
    <w:basedOn w:val="Absatz-Standardschriftart"/>
    <w:uiPriority w:val="22"/>
    <w:qFormat/>
    <w:rPr>
      <w:b/>
      <w:bCs/>
    </w:rPr>
  </w:style>
  <w:style w:type="paragraph" w:customStyle="1" w:styleId="underline">
    <w:name w:val="underline"/>
    <w:semiHidden/>
    <w:pPr>
      <w:pBdr>
        <w:bottom w:val="single" w:sz="8" w:space="2" w:color="C6C6C6"/>
      </w:pBdr>
      <w:spacing w:after="0"/>
    </w:pPr>
    <w:rPr>
      <w:sz w:val="2"/>
      <w:szCs w:val="2"/>
    </w:rPr>
  </w:style>
  <w:style w:type="paragraph" w:styleId="Zitat">
    <w:name w:val="Quote"/>
    <w:basedOn w:val="Standard"/>
    <w:next w:val="Standard"/>
    <w:uiPriority w:val="1"/>
    <w:qFormat/>
    <w:pPr>
      <w:ind w:left="720" w:right="720"/>
    </w:pPr>
    <w:rPr>
      <w:color w:val="000000" w:themeColor="text1"/>
    </w:rPr>
  </w:style>
  <w:style w:type="paragraph" w:styleId="StandardWeb">
    <w:name w:val="Normal (Web)"/>
    <w:basedOn w:val="Standard"/>
    <w:uiPriority w:val="1"/>
    <w:rsid w:val="001A4199"/>
  </w:style>
  <w:style w:type="table" w:styleId="Tabellenraster">
    <w:name w:val="Table Grid"/>
    <w:basedOn w:val="NormaleTabelle"/>
    <w:uiPriority w:val="59"/>
    <w:rsid w:val="00143647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root\Templates\1031\Blog.dotx" TargetMode="External"/></Relationships>
</file>

<file path=word/theme/theme1.xml><?xml version="1.0" encoding="utf-8"?>
<a:theme xmlns:a="http://schemas.openxmlformats.org/drawingml/2006/main" name="Blog">
  <a:themeElements>
    <a:clrScheme name="Blog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log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log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hade val="98000"/>
                <a:satMod val="300000"/>
              </a:schemeClr>
            </a:gs>
            <a:gs pos="25000">
              <a:schemeClr val="phClr">
                <a:tint val="37000"/>
                <a:shade val="98000"/>
                <a:satMod val="300000"/>
              </a:schemeClr>
            </a:gs>
            <a:gs pos="100000">
              <a:schemeClr val="phClr">
                <a:tint val="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75000"/>
                <a:satMod val="160000"/>
              </a:schemeClr>
            </a:gs>
            <a:gs pos="62000">
              <a:schemeClr val="phClr">
                <a:satMod val="125000"/>
              </a:schemeClr>
            </a:gs>
            <a:gs pos="100000">
              <a:schemeClr val="phClr">
                <a:tint val="80000"/>
                <a:satMod val="140000"/>
              </a:schemeClr>
            </a:gs>
          </a:gsLst>
          <a:lin ang="16200000" scaled="0"/>
        </a:gradFill>
      </a:fillStyleLst>
      <a:lnStyleLst>
        <a:ln w="63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  <a:ln w="34925" cap="rnd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45882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/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/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75000"/>
                <a:satMod val="250000"/>
              </a:schemeClr>
            </a:gs>
            <a:gs pos="20000">
              <a:schemeClr val="phClr">
                <a:shade val="85000"/>
                <a:satMod val="175000"/>
              </a:schemeClr>
            </a:gs>
            <a:gs pos="100000">
              <a:schemeClr val="phClr">
                <a:tint val="70000"/>
                <a:satMod val="17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0000"/>
                <a:satMod val="145000"/>
              </a:schemeClr>
            </a:gs>
            <a:gs pos="30000">
              <a:schemeClr val="phClr">
                <a:shade val="65000"/>
                <a:satMod val="155000"/>
              </a:schemeClr>
            </a:gs>
            <a:gs pos="100000">
              <a:schemeClr val="phClr">
                <a:tint val="6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logPostInfo xmlns="http://www.microsoft.com/Office/Word/BlogTool">
  <PostTitle>Leben der Patenkinder in der St. Kizito Prim.-School</PostTitle>
  <PostDate/>
  <PostID/>
  <Category1/>
  <Category2/>
  <Category3/>
  <Category4/>
  <Category5/>
  <Category6/>
  <Category7/>
  <Category8/>
  <Category9/>
  <Category10/>
  <Account/>
  <Enclosure/>
  <ProviderInfo>
    <PostURL/>
    <API/>
    <Categories/>
    <Trackbacks/>
    <Enclosures/>
    <BlogName/>
    <ImagePostAddress/>
  </ProviderInfo>
</BlogPostInfo>
</file>

<file path=customXml/itemProps1.xml><?xml version="1.0" encoding="utf-8"?>
<ds:datastoreItem xmlns:ds="http://schemas.openxmlformats.org/officeDocument/2006/customXml" ds:itemID="{5F329CAD-B019-4FA6-9FEF-74898909AD20}">
  <ds:schemaRefs>
    <ds:schemaRef ds:uri="http://www.microsoft.com/Office/Word/BlogTool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Blog</Template>
  <TotalTime>0</TotalTime>
  <Pages>1</Pages>
  <Words>176</Words>
  <Characters>1115</Characters>
  <Application>Microsoft Office Word</Application>
  <DocSecurity>0</DocSecurity>
  <Lines>9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Wolter</dc:creator>
  <cp:keywords/>
  <dc:description/>
  <cp:lastModifiedBy>Martin Wolter</cp:lastModifiedBy>
  <cp:revision>3</cp:revision>
  <dcterms:created xsi:type="dcterms:W3CDTF">2024-05-30T15:00:00Z</dcterms:created>
  <dcterms:modified xsi:type="dcterms:W3CDTF">2024-05-30T16:03:00Z</dcterms:modified>
</cp:coreProperties>
</file>